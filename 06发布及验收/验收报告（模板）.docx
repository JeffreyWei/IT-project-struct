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E29" w:rsidRPr="002868BA" w:rsidRDefault="00F30DF2" w:rsidP="003A1E29">
      <w:pPr>
        <w:ind w:left="420"/>
        <w:rPr>
          <w:rFonts w:ascii="黑体" w:eastAsia="黑体" w:hAnsi="华文细黑"/>
          <w:sz w:val="30"/>
          <w:szCs w:val="30"/>
        </w:rPr>
      </w:pPr>
      <w:r>
        <w:rPr>
          <w:rFonts w:ascii="黑体" w:eastAsia="黑体" w:hAnsi="华文细黑" w:hint="eastAsia"/>
          <w:sz w:val="30"/>
          <w:szCs w:val="30"/>
        </w:rPr>
        <w:t>[公司名称]</w:t>
      </w:r>
    </w:p>
    <w:p w:rsidR="003A1E29" w:rsidRPr="00EA28AA" w:rsidRDefault="003A1E29" w:rsidP="003A1E29">
      <w:pPr>
        <w:tabs>
          <w:tab w:val="left" w:pos="6300"/>
        </w:tabs>
        <w:ind w:left="420"/>
        <w:jc w:val="center"/>
        <w:rPr>
          <w:rFonts w:ascii="华文细黑" w:eastAsia="华文细黑" w:hAnsi="华文细黑"/>
          <w:b/>
          <w:sz w:val="52"/>
          <w:szCs w:val="52"/>
        </w:rPr>
      </w:pPr>
    </w:p>
    <w:p w:rsidR="003A1E29" w:rsidRPr="002D1AF7" w:rsidRDefault="003A1E29" w:rsidP="003A1E29">
      <w:pPr>
        <w:tabs>
          <w:tab w:val="left" w:pos="6300"/>
        </w:tabs>
        <w:ind w:left="420"/>
        <w:jc w:val="center"/>
        <w:rPr>
          <w:rFonts w:ascii="华文细黑" w:eastAsia="华文细黑" w:hAnsi="华文细黑"/>
          <w:b/>
          <w:sz w:val="52"/>
          <w:szCs w:val="52"/>
        </w:rPr>
      </w:pPr>
    </w:p>
    <w:p w:rsidR="003A1E29" w:rsidRPr="00443CFA" w:rsidRDefault="003A1E29" w:rsidP="003A1E29">
      <w:pPr>
        <w:tabs>
          <w:tab w:val="left" w:pos="6300"/>
        </w:tabs>
        <w:ind w:left="420"/>
        <w:jc w:val="center"/>
        <w:rPr>
          <w:rFonts w:ascii="华文细黑" w:eastAsia="华文细黑" w:hAnsi="华文细黑"/>
          <w:b/>
          <w:sz w:val="52"/>
          <w:szCs w:val="52"/>
        </w:rPr>
      </w:pPr>
    </w:p>
    <w:p w:rsidR="003A1E29" w:rsidRPr="00893624" w:rsidRDefault="003A1E29" w:rsidP="003A1E29">
      <w:pPr>
        <w:tabs>
          <w:tab w:val="left" w:pos="6300"/>
        </w:tabs>
        <w:ind w:left="420"/>
        <w:jc w:val="center"/>
        <w:rPr>
          <w:rFonts w:ascii="华文细黑" w:eastAsia="华文细黑" w:hAnsi="华文细黑"/>
          <w:b/>
          <w:sz w:val="52"/>
          <w:szCs w:val="52"/>
        </w:rPr>
      </w:pPr>
      <w:r>
        <w:rPr>
          <w:rFonts w:ascii="黑体" w:eastAsia="黑体" w:hAnsi="宋体" w:hint="eastAsia"/>
          <w:sz w:val="52"/>
          <w:szCs w:val="52"/>
        </w:rPr>
        <w:t>验收报告</w:t>
      </w:r>
      <w:r w:rsidRPr="00E8659E">
        <w:rPr>
          <w:rFonts w:ascii="黑体" w:eastAsia="黑体" w:hAnsi="宋体" w:hint="eastAsia"/>
          <w:sz w:val="52"/>
          <w:szCs w:val="52"/>
        </w:rPr>
        <w:t xml:space="preserve"> 模板</w:t>
      </w:r>
    </w:p>
    <w:p w:rsidR="003A1E29" w:rsidRDefault="00FC73C5" w:rsidP="003A1E29">
      <w:pPr>
        <w:tabs>
          <w:tab w:val="left" w:pos="6300"/>
        </w:tabs>
        <w:ind w:left="420"/>
        <w:jc w:val="center"/>
      </w:pPr>
      <w:r>
        <w:rPr>
          <w:rFonts w:ascii="微软雅黑" w:eastAsia="微软雅黑" w:hAnsi="微软雅黑"/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8pt;margin-top:1.8pt;width:453.45pt;height:0;z-index:251657728" o:connectortype="straight" strokecolor="#dbe5f1 [660]" strokeweight="2.25pt"/>
        </w:pict>
      </w:r>
    </w:p>
    <w:p w:rsidR="003A1E29" w:rsidRPr="00893624" w:rsidRDefault="003A1E29" w:rsidP="003A1E29">
      <w:pPr>
        <w:tabs>
          <w:tab w:val="left" w:pos="6300"/>
        </w:tabs>
        <w:ind w:left="420"/>
        <w:jc w:val="center"/>
        <w:rPr>
          <w:sz w:val="24"/>
        </w:rPr>
      </w:pPr>
      <w:r>
        <w:rPr>
          <w:sz w:val="24"/>
        </w:rPr>
        <w:t>20</w:t>
      </w:r>
      <w:r w:rsidR="001278AB">
        <w:rPr>
          <w:rFonts w:hint="eastAsia"/>
          <w:sz w:val="24"/>
        </w:rPr>
        <w:t>1</w:t>
      </w:r>
      <w:r w:rsidR="009A53F9">
        <w:rPr>
          <w:rFonts w:hint="eastAsia"/>
          <w:sz w:val="24"/>
        </w:rPr>
        <w:t>X</w:t>
      </w:r>
      <w:r w:rsidR="001278AB">
        <w:rPr>
          <w:rFonts w:hint="eastAsia"/>
          <w:sz w:val="24"/>
        </w:rPr>
        <w:t xml:space="preserve"> </w:t>
      </w:r>
      <w:proofErr w:type="gramStart"/>
      <w:r w:rsidRPr="00893624">
        <w:rPr>
          <w:sz w:val="24"/>
        </w:rPr>
        <w:t>年</w:t>
      </w:r>
      <w:r w:rsidR="001278AB">
        <w:rPr>
          <w:rFonts w:hint="eastAsia"/>
          <w:sz w:val="24"/>
        </w:rPr>
        <w:t xml:space="preserve">  </w:t>
      </w:r>
      <w:r w:rsidRPr="00893624">
        <w:rPr>
          <w:sz w:val="24"/>
        </w:rPr>
        <w:t>月</w:t>
      </w:r>
      <w:proofErr w:type="gramEnd"/>
      <w:r w:rsidR="001278AB">
        <w:rPr>
          <w:rFonts w:hint="eastAsia"/>
          <w:sz w:val="24"/>
        </w:rPr>
        <w:t xml:space="preserve">  </w:t>
      </w:r>
      <w:r w:rsidRPr="00893624">
        <w:rPr>
          <w:sz w:val="24"/>
        </w:rPr>
        <w:t>日</w:t>
      </w:r>
    </w:p>
    <w:p w:rsidR="003A1E29" w:rsidRDefault="003A1E29" w:rsidP="003A1E29">
      <w:pPr>
        <w:tabs>
          <w:tab w:val="left" w:pos="6300"/>
        </w:tabs>
        <w:ind w:left="420"/>
        <w:jc w:val="center"/>
      </w:pPr>
    </w:p>
    <w:p w:rsidR="003A1E29" w:rsidRDefault="003A1E29" w:rsidP="003A1E29">
      <w:pPr>
        <w:tabs>
          <w:tab w:val="left" w:pos="6300"/>
        </w:tabs>
        <w:ind w:left="420"/>
        <w:jc w:val="center"/>
        <w:rPr>
          <w:rFonts w:ascii="微软雅黑" w:eastAsia="微软雅黑" w:hAnsi="微软雅黑"/>
          <w:sz w:val="18"/>
          <w:szCs w:val="18"/>
        </w:rPr>
      </w:pPr>
    </w:p>
    <w:p w:rsidR="003A1E29" w:rsidRDefault="003A1E29" w:rsidP="003A1E29">
      <w:pPr>
        <w:tabs>
          <w:tab w:val="left" w:pos="6300"/>
        </w:tabs>
        <w:ind w:left="420"/>
        <w:jc w:val="center"/>
        <w:rPr>
          <w:rFonts w:ascii="微软雅黑" w:eastAsia="微软雅黑" w:hAnsi="微软雅黑"/>
          <w:sz w:val="18"/>
          <w:szCs w:val="18"/>
        </w:rPr>
      </w:pPr>
    </w:p>
    <w:p w:rsidR="003A1E29" w:rsidRDefault="003A1E29" w:rsidP="003A1E29">
      <w:pPr>
        <w:tabs>
          <w:tab w:val="left" w:pos="6300"/>
        </w:tabs>
        <w:ind w:left="420"/>
        <w:jc w:val="center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3A1E29" w:rsidRDefault="003A1E29" w:rsidP="003A1E29">
      <w:pPr>
        <w:tabs>
          <w:tab w:val="left" w:pos="6300"/>
        </w:tabs>
        <w:ind w:left="420"/>
        <w:jc w:val="center"/>
        <w:rPr>
          <w:rFonts w:ascii="微软雅黑" w:eastAsia="微软雅黑" w:hAnsi="微软雅黑"/>
          <w:sz w:val="18"/>
          <w:szCs w:val="18"/>
        </w:rPr>
      </w:pPr>
    </w:p>
    <w:p w:rsidR="003A1E29" w:rsidRDefault="003A1E29" w:rsidP="003A1E29">
      <w:pPr>
        <w:tabs>
          <w:tab w:val="left" w:pos="6300"/>
        </w:tabs>
        <w:ind w:left="420"/>
        <w:jc w:val="center"/>
        <w:rPr>
          <w:rFonts w:ascii="微软雅黑" w:eastAsia="微软雅黑" w:hAnsi="微软雅黑"/>
          <w:sz w:val="18"/>
          <w:szCs w:val="18"/>
        </w:rPr>
      </w:pPr>
    </w:p>
    <w:p w:rsidR="003A1E29" w:rsidRDefault="003A1E29" w:rsidP="003A1E29">
      <w:pPr>
        <w:tabs>
          <w:tab w:val="left" w:pos="6300"/>
        </w:tabs>
        <w:ind w:left="420"/>
        <w:jc w:val="center"/>
        <w:rPr>
          <w:rFonts w:ascii="微软雅黑" w:eastAsia="微软雅黑" w:hAnsi="微软雅黑"/>
          <w:sz w:val="18"/>
          <w:szCs w:val="18"/>
        </w:rPr>
      </w:pPr>
    </w:p>
    <w:p w:rsidR="003A1E29" w:rsidRDefault="003A1E29" w:rsidP="003A1E29">
      <w:pPr>
        <w:tabs>
          <w:tab w:val="left" w:pos="6300"/>
        </w:tabs>
        <w:ind w:left="420"/>
        <w:jc w:val="center"/>
        <w:rPr>
          <w:rFonts w:ascii="微软雅黑" w:eastAsia="微软雅黑" w:hAnsi="微软雅黑"/>
          <w:sz w:val="18"/>
          <w:szCs w:val="18"/>
        </w:rPr>
      </w:pPr>
    </w:p>
    <w:p w:rsidR="003A1E29" w:rsidRDefault="003A1E29" w:rsidP="003A1E29">
      <w:pPr>
        <w:tabs>
          <w:tab w:val="left" w:pos="6300"/>
        </w:tabs>
        <w:ind w:left="420"/>
        <w:jc w:val="center"/>
        <w:rPr>
          <w:rFonts w:ascii="微软雅黑" w:eastAsia="微软雅黑" w:hAnsi="微软雅黑"/>
          <w:sz w:val="18"/>
          <w:szCs w:val="18"/>
        </w:rPr>
      </w:pPr>
    </w:p>
    <w:p w:rsidR="003A1E29" w:rsidRDefault="003A1E29" w:rsidP="003A1E29">
      <w:pPr>
        <w:tabs>
          <w:tab w:val="left" w:pos="6300"/>
        </w:tabs>
        <w:ind w:left="420"/>
        <w:jc w:val="center"/>
        <w:rPr>
          <w:rFonts w:ascii="微软雅黑" w:eastAsia="微软雅黑" w:hAnsi="微软雅黑"/>
          <w:sz w:val="18"/>
          <w:szCs w:val="18"/>
        </w:rPr>
      </w:pPr>
    </w:p>
    <w:p w:rsidR="003A1E29" w:rsidRPr="00071D2E" w:rsidRDefault="003A1E29" w:rsidP="003A1E29">
      <w:pPr>
        <w:tabs>
          <w:tab w:val="left" w:pos="6300"/>
        </w:tabs>
        <w:ind w:left="420"/>
        <w:jc w:val="center"/>
        <w:rPr>
          <w:rFonts w:ascii="微软雅黑" w:eastAsia="微软雅黑" w:hAnsi="微软雅黑"/>
          <w:sz w:val="18"/>
          <w:szCs w:val="18"/>
        </w:rPr>
      </w:pPr>
    </w:p>
    <w:tbl>
      <w:tblPr>
        <w:tblpPr w:leftFromText="180" w:rightFromText="180" w:vertAnchor="text" w:horzAnchor="margin" w:tblpXSpec="center" w:tblpY="-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0"/>
        <w:gridCol w:w="4903"/>
      </w:tblGrid>
      <w:tr w:rsidR="003A1E29" w:rsidRPr="00071D2E" w:rsidTr="00F9438A">
        <w:trPr>
          <w:cantSplit/>
          <w:trHeight w:val="311"/>
        </w:trPr>
        <w:tc>
          <w:tcPr>
            <w:tcW w:w="1760" w:type="dxa"/>
            <w:shd w:val="clear" w:color="auto" w:fill="DBE5F1" w:themeFill="accent1" w:themeFillTint="33"/>
          </w:tcPr>
          <w:p w:rsidR="003A1E29" w:rsidRPr="00DA7C2D" w:rsidRDefault="003A1E29" w:rsidP="00F9438A">
            <w:pPr>
              <w:tabs>
                <w:tab w:val="left" w:pos="6300"/>
              </w:tabs>
              <w:ind w:left="4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A7C2D">
              <w:rPr>
                <w:rFonts w:ascii="微软雅黑" w:eastAsia="微软雅黑" w:hAnsi="微软雅黑" w:hint="eastAsia"/>
                <w:sz w:val="18"/>
                <w:szCs w:val="18"/>
              </w:rPr>
              <w:t>文档标识</w:t>
            </w:r>
          </w:p>
        </w:tc>
        <w:tc>
          <w:tcPr>
            <w:tcW w:w="4903" w:type="dxa"/>
          </w:tcPr>
          <w:p w:rsidR="003A1E29" w:rsidRPr="00DA7C2D" w:rsidRDefault="003A1E29" w:rsidP="00751297">
            <w:pPr>
              <w:tabs>
                <w:tab w:val="left" w:pos="6300"/>
              </w:tabs>
              <w:ind w:left="4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A1E29" w:rsidRPr="00071D2E" w:rsidTr="00F9438A">
        <w:trPr>
          <w:cantSplit/>
          <w:trHeight w:val="311"/>
        </w:trPr>
        <w:tc>
          <w:tcPr>
            <w:tcW w:w="1760" w:type="dxa"/>
            <w:shd w:val="clear" w:color="auto" w:fill="DBE5F1" w:themeFill="accent1" w:themeFillTint="33"/>
          </w:tcPr>
          <w:p w:rsidR="003A1E29" w:rsidRPr="00DA7C2D" w:rsidRDefault="003A1E29" w:rsidP="00F9438A">
            <w:pPr>
              <w:tabs>
                <w:tab w:val="left" w:pos="6300"/>
              </w:tabs>
              <w:ind w:left="4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A7C2D"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</w:p>
        </w:tc>
        <w:tc>
          <w:tcPr>
            <w:tcW w:w="4903" w:type="dxa"/>
          </w:tcPr>
          <w:p w:rsidR="003A1E29" w:rsidRPr="00DA7C2D" w:rsidRDefault="003A1E29" w:rsidP="001278AB">
            <w:pPr>
              <w:tabs>
                <w:tab w:val="left" w:pos="6300"/>
              </w:tabs>
              <w:ind w:left="4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A7C2D"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 w:rsidR="001278A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</w:tc>
      </w:tr>
      <w:tr w:rsidR="003A1E29" w:rsidRPr="00071D2E" w:rsidTr="00F9438A">
        <w:trPr>
          <w:cantSplit/>
          <w:trHeight w:val="264"/>
        </w:trPr>
        <w:tc>
          <w:tcPr>
            <w:tcW w:w="1760" w:type="dxa"/>
            <w:shd w:val="clear" w:color="auto" w:fill="DBE5F1" w:themeFill="accent1" w:themeFillTint="33"/>
          </w:tcPr>
          <w:p w:rsidR="003A1E29" w:rsidRPr="00DA7C2D" w:rsidRDefault="003A1E29" w:rsidP="00F9438A">
            <w:pPr>
              <w:tabs>
                <w:tab w:val="left" w:pos="6300"/>
              </w:tabs>
              <w:ind w:left="4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A7C2D">
              <w:rPr>
                <w:rFonts w:ascii="微软雅黑" w:eastAsia="微软雅黑" w:hAnsi="微软雅黑" w:hint="eastAsia"/>
                <w:sz w:val="18"/>
                <w:szCs w:val="18"/>
              </w:rPr>
              <w:t>作者</w:t>
            </w:r>
          </w:p>
        </w:tc>
        <w:tc>
          <w:tcPr>
            <w:tcW w:w="4903" w:type="dxa"/>
          </w:tcPr>
          <w:p w:rsidR="003A1E29" w:rsidRPr="00DA7C2D" w:rsidRDefault="003A1E29" w:rsidP="00751297">
            <w:pPr>
              <w:tabs>
                <w:tab w:val="left" w:pos="6300"/>
              </w:tabs>
              <w:ind w:left="4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A1E29" w:rsidRPr="00071D2E" w:rsidTr="00F9438A">
        <w:trPr>
          <w:cantSplit/>
          <w:trHeight w:val="264"/>
        </w:trPr>
        <w:tc>
          <w:tcPr>
            <w:tcW w:w="1760" w:type="dxa"/>
            <w:shd w:val="clear" w:color="auto" w:fill="DBE5F1" w:themeFill="accent1" w:themeFillTint="33"/>
          </w:tcPr>
          <w:p w:rsidR="003A1E29" w:rsidRPr="00DA7C2D" w:rsidRDefault="003A1E29" w:rsidP="00F9438A">
            <w:pPr>
              <w:tabs>
                <w:tab w:val="left" w:pos="6300"/>
              </w:tabs>
              <w:ind w:left="4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A7C2D">
              <w:rPr>
                <w:rFonts w:ascii="微软雅黑" w:eastAsia="微软雅黑" w:hAnsi="微软雅黑" w:hint="eastAsia"/>
                <w:sz w:val="18"/>
                <w:szCs w:val="18"/>
              </w:rPr>
              <w:t>发布日期</w:t>
            </w:r>
          </w:p>
        </w:tc>
        <w:tc>
          <w:tcPr>
            <w:tcW w:w="4903" w:type="dxa"/>
          </w:tcPr>
          <w:p w:rsidR="003A1E29" w:rsidRPr="00DA7C2D" w:rsidRDefault="003A1E29" w:rsidP="00751297">
            <w:pPr>
              <w:tabs>
                <w:tab w:val="left" w:pos="6300"/>
              </w:tabs>
              <w:ind w:left="4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A1E29" w:rsidRPr="00071D2E" w:rsidTr="00F9438A">
        <w:trPr>
          <w:cantSplit/>
          <w:trHeight w:val="280"/>
        </w:trPr>
        <w:tc>
          <w:tcPr>
            <w:tcW w:w="1760" w:type="dxa"/>
            <w:shd w:val="clear" w:color="auto" w:fill="DBE5F1" w:themeFill="accent1" w:themeFillTint="33"/>
          </w:tcPr>
          <w:p w:rsidR="003A1E29" w:rsidRPr="00DA7C2D" w:rsidRDefault="003A1E29" w:rsidP="00F9438A">
            <w:pPr>
              <w:tabs>
                <w:tab w:val="left" w:pos="6300"/>
              </w:tabs>
              <w:ind w:left="4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A7C2D">
              <w:rPr>
                <w:rFonts w:ascii="微软雅黑" w:eastAsia="微软雅黑" w:hAnsi="微软雅黑" w:hint="eastAsia"/>
                <w:sz w:val="18"/>
                <w:szCs w:val="18"/>
              </w:rPr>
              <w:t>分类</w:t>
            </w:r>
          </w:p>
        </w:tc>
        <w:tc>
          <w:tcPr>
            <w:tcW w:w="4903" w:type="dxa"/>
          </w:tcPr>
          <w:p w:rsidR="003A1E29" w:rsidRPr="00DA7C2D" w:rsidRDefault="003A1E29" w:rsidP="00751297">
            <w:pPr>
              <w:tabs>
                <w:tab w:val="left" w:pos="6300"/>
              </w:tabs>
              <w:ind w:left="42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3A1E29" w:rsidRPr="00071D2E" w:rsidRDefault="003A1E29" w:rsidP="003A1E29">
      <w:pPr>
        <w:tabs>
          <w:tab w:val="left" w:pos="6300"/>
        </w:tabs>
        <w:ind w:left="420"/>
        <w:jc w:val="center"/>
        <w:rPr>
          <w:rFonts w:ascii="微软雅黑" w:eastAsia="微软雅黑" w:hAnsi="微软雅黑"/>
          <w:sz w:val="18"/>
          <w:szCs w:val="18"/>
        </w:rPr>
      </w:pPr>
    </w:p>
    <w:p w:rsidR="003A1E29" w:rsidRDefault="003A1E29" w:rsidP="003A1E29">
      <w:pPr>
        <w:tabs>
          <w:tab w:val="left" w:pos="6300"/>
        </w:tabs>
        <w:ind w:left="420"/>
        <w:jc w:val="center"/>
        <w:rPr>
          <w:rFonts w:ascii="微软雅黑" w:eastAsia="微软雅黑" w:hAnsi="微软雅黑"/>
          <w:sz w:val="18"/>
          <w:szCs w:val="18"/>
        </w:rPr>
      </w:pPr>
    </w:p>
    <w:p w:rsidR="003A1E29" w:rsidRDefault="003A1E29" w:rsidP="003A1E29">
      <w:pPr>
        <w:tabs>
          <w:tab w:val="left" w:pos="6300"/>
        </w:tabs>
        <w:ind w:left="420"/>
        <w:jc w:val="center"/>
        <w:rPr>
          <w:rFonts w:ascii="微软雅黑" w:eastAsia="微软雅黑" w:hAnsi="微软雅黑"/>
          <w:sz w:val="18"/>
          <w:szCs w:val="18"/>
        </w:rPr>
      </w:pPr>
    </w:p>
    <w:p w:rsidR="003A1E29" w:rsidRDefault="003A1E29" w:rsidP="003A1E29">
      <w:pPr>
        <w:tabs>
          <w:tab w:val="left" w:pos="6300"/>
        </w:tabs>
        <w:ind w:left="420"/>
        <w:jc w:val="center"/>
        <w:rPr>
          <w:rFonts w:ascii="微软雅黑" w:eastAsia="微软雅黑" w:hAnsi="微软雅黑"/>
          <w:sz w:val="18"/>
          <w:szCs w:val="18"/>
        </w:rPr>
      </w:pPr>
    </w:p>
    <w:p w:rsidR="003A1E29" w:rsidRDefault="003A1E29" w:rsidP="003A1E29">
      <w:pPr>
        <w:widowControl/>
        <w:ind w:left="420"/>
        <w:jc w:val="left"/>
        <w:rPr>
          <w:rFonts w:ascii="微软雅黑" w:eastAsia="微软雅黑" w:hAnsi="微软雅黑"/>
          <w:sz w:val="52"/>
          <w:szCs w:val="52"/>
        </w:rPr>
      </w:pPr>
    </w:p>
    <w:p w:rsidR="003A1E29" w:rsidRDefault="003A1E29" w:rsidP="003A1E29">
      <w:pPr>
        <w:widowControl/>
        <w:ind w:left="420"/>
        <w:jc w:val="center"/>
        <w:rPr>
          <w:rFonts w:ascii="微软雅黑" w:eastAsia="微软雅黑" w:hAnsi="微软雅黑"/>
          <w:sz w:val="52"/>
          <w:szCs w:val="52"/>
        </w:rPr>
        <w:sectPr w:rsidR="003A1E29" w:rsidSect="00751297">
          <w:headerReference w:type="even" r:id="rId9"/>
          <w:footerReference w:type="even" r:id="rId10"/>
          <w:footerReference w:type="default" r:id="rId11"/>
          <w:endnotePr>
            <w:numFmt w:val="decimal"/>
          </w:endnotePr>
          <w:pgSz w:w="11906" w:h="16838"/>
          <w:pgMar w:top="1440" w:right="1230" w:bottom="1440" w:left="1134" w:header="851" w:footer="992" w:gutter="567"/>
          <w:pgNumType w:start="1"/>
          <w:cols w:space="720"/>
          <w:titlePg/>
          <w:docGrid w:type="lines" w:linePitch="312"/>
        </w:sectPr>
      </w:pPr>
    </w:p>
    <w:p w:rsidR="008D173F" w:rsidRPr="002E5E33" w:rsidRDefault="00BC287E" w:rsidP="00F30DF2">
      <w:pPr>
        <w:spacing w:afterLines="50" w:after="156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lastRenderedPageBreak/>
        <w:t>验收报告</w:t>
      </w:r>
    </w:p>
    <w:tbl>
      <w:tblPr>
        <w:tblW w:w="9547" w:type="dxa"/>
        <w:jc w:val="center"/>
        <w:tblInd w:w="-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5"/>
        <w:gridCol w:w="3259"/>
        <w:gridCol w:w="1987"/>
        <w:gridCol w:w="1796"/>
      </w:tblGrid>
      <w:tr w:rsidR="008D173F" w:rsidRPr="00275142" w:rsidTr="001278AB">
        <w:trPr>
          <w:trHeight w:val="492"/>
          <w:jc w:val="center"/>
        </w:trPr>
        <w:tc>
          <w:tcPr>
            <w:tcW w:w="2505" w:type="dxa"/>
            <w:tcBorders>
              <w:bottom w:val="single" w:sz="4" w:space="0" w:color="auto"/>
            </w:tcBorders>
          </w:tcPr>
          <w:p w:rsidR="008D173F" w:rsidRPr="00275142" w:rsidRDefault="008D173F" w:rsidP="00F30DF2">
            <w:pPr>
              <w:spacing w:beforeLines="25" w:before="78" w:line="360" w:lineRule="auto"/>
              <w:jc w:val="center"/>
              <w:rPr>
                <w:rFonts w:ascii="宋体" w:hAnsi="宋体"/>
                <w:sz w:val="24"/>
              </w:rPr>
            </w:pPr>
            <w:r w:rsidRPr="00275142">
              <w:rPr>
                <w:rFonts w:ascii="宋体" w:hAnsi="宋体" w:hint="eastAsia"/>
                <w:sz w:val="24"/>
              </w:rPr>
              <w:t>项目名称</w:t>
            </w:r>
          </w:p>
        </w:tc>
        <w:tc>
          <w:tcPr>
            <w:tcW w:w="3259" w:type="dxa"/>
            <w:tcBorders>
              <w:bottom w:val="single" w:sz="4" w:space="0" w:color="auto"/>
            </w:tcBorders>
          </w:tcPr>
          <w:p w:rsidR="008D173F" w:rsidRPr="00275142" w:rsidRDefault="008D173F" w:rsidP="00F30DF2">
            <w:pPr>
              <w:spacing w:beforeLines="25" w:before="78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:rsidR="008D173F" w:rsidRPr="00275142" w:rsidRDefault="008D173F" w:rsidP="00F30DF2">
            <w:pPr>
              <w:spacing w:beforeLines="25" w:before="78" w:line="360" w:lineRule="auto"/>
              <w:jc w:val="center"/>
              <w:rPr>
                <w:rFonts w:ascii="宋体" w:hAnsi="宋体"/>
                <w:sz w:val="24"/>
              </w:rPr>
            </w:pPr>
            <w:r w:rsidRPr="00275142">
              <w:rPr>
                <w:rFonts w:ascii="宋体" w:hAnsi="宋体" w:hint="eastAsia"/>
                <w:sz w:val="24"/>
              </w:rPr>
              <w:t>项目编号</w:t>
            </w:r>
          </w:p>
        </w:tc>
        <w:tc>
          <w:tcPr>
            <w:tcW w:w="1796" w:type="dxa"/>
            <w:tcBorders>
              <w:bottom w:val="single" w:sz="4" w:space="0" w:color="auto"/>
            </w:tcBorders>
          </w:tcPr>
          <w:p w:rsidR="008D173F" w:rsidRPr="00275142" w:rsidRDefault="008D173F" w:rsidP="00F30DF2">
            <w:pPr>
              <w:spacing w:beforeLines="25" w:before="78" w:line="360" w:lineRule="auto"/>
              <w:rPr>
                <w:rFonts w:ascii="宋体" w:hAnsi="宋体"/>
                <w:sz w:val="24"/>
              </w:rPr>
            </w:pPr>
          </w:p>
        </w:tc>
      </w:tr>
      <w:tr w:rsidR="00D646C1" w:rsidRPr="00275142" w:rsidTr="001278AB">
        <w:trPr>
          <w:trHeight w:val="492"/>
          <w:jc w:val="center"/>
        </w:trPr>
        <w:tc>
          <w:tcPr>
            <w:tcW w:w="2505" w:type="dxa"/>
            <w:tcBorders>
              <w:bottom w:val="single" w:sz="4" w:space="0" w:color="auto"/>
            </w:tcBorders>
          </w:tcPr>
          <w:p w:rsidR="00D646C1" w:rsidRPr="00275142" w:rsidRDefault="00275142" w:rsidP="00F30DF2">
            <w:pPr>
              <w:spacing w:beforeLines="25" w:before="78" w:line="360" w:lineRule="auto"/>
              <w:jc w:val="center"/>
              <w:rPr>
                <w:rFonts w:ascii="宋体" w:hAnsi="宋体"/>
                <w:sz w:val="24"/>
              </w:rPr>
            </w:pPr>
            <w:r w:rsidRPr="00275142">
              <w:rPr>
                <w:rFonts w:ascii="宋体" w:hAnsi="宋体" w:hint="eastAsia"/>
                <w:sz w:val="24"/>
              </w:rPr>
              <w:t>项目</w:t>
            </w:r>
            <w:r w:rsidR="001278AB">
              <w:rPr>
                <w:rFonts w:ascii="宋体" w:hAnsi="宋体" w:hint="eastAsia"/>
                <w:sz w:val="24"/>
              </w:rPr>
              <w:t>经理</w:t>
            </w:r>
          </w:p>
        </w:tc>
        <w:tc>
          <w:tcPr>
            <w:tcW w:w="3259" w:type="dxa"/>
            <w:tcBorders>
              <w:bottom w:val="single" w:sz="4" w:space="0" w:color="auto"/>
            </w:tcBorders>
          </w:tcPr>
          <w:p w:rsidR="00D646C1" w:rsidRPr="001700BA" w:rsidRDefault="00D646C1" w:rsidP="00F30DF2">
            <w:pPr>
              <w:spacing w:beforeLines="25" w:before="78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:rsidR="00D646C1" w:rsidRPr="00275142" w:rsidRDefault="00275142" w:rsidP="00F30DF2">
            <w:pPr>
              <w:spacing w:beforeLines="25" w:before="78" w:line="360" w:lineRule="auto"/>
              <w:jc w:val="center"/>
              <w:rPr>
                <w:rFonts w:ascii="宋体" w:hAnsi="宋体"/>
                <w:sz w:val="24"/>
              </w:rPr>
            </w:pPr>
            <w:r w:rsidRPr="00275142">
              <w:rPr>
                <w:rFonts w:ascii="宋体" w:hAnsi="宋体" w:hint="eastAsia"/>
                <w:sz w:val="24"/>
              </w:rPr>
              <w:t>合同编号</w:t>
            </w:r>
          </w:p>
        </w:tc>
        <w:tc>
          <w:tcPr>
            <w:tcW w:w="1796" w:type="dxa"/>
            <w:tcBorders>
              <w:bottom w:val="single" w:sz="4" w:space="0" w:color="auto"/>
            </w:tcBorders>
          </w:tcPr>
          <w:p w:rsidR="00D646C1" w:rsidRPr="00275142" w:rsidRDefault="00D646C1" w:rsidP="00F30DF2">
            <w:pPr>
              <w:spacing w:beforeLines="25" w:before="78" w:line="360" w:lineRule="auto"/>
              <w:rPr>
                <w:rFonts w:ascii="宋体" w:hAnsi="宋体"/>
                <w:sz w:val="24"/>
              </w:rPr>
            </w:pPr>
          </w:p>
        </w:tc>
      </w:tr>
      <w:tr w:rsidR="008D173F" w:rsidRPr="002E5E33" w:rsidTr="00834EE3">
        <w:trPr>
          <w:trHeight w:val="2956"/>
          <w:jc w:val="center"/>
        </w:trPr>
        <w:tc>
          <w:tcPr>
            <w:tcW w:w="9547" w:type="dxa"/>
            <w:gridSpan w:val="4"/>
            <w:tcBorders>
              <w:bottom w:val="single" w:sz="4" w:space="0" w:color="auto"/>
            </w:tcBorders>
          </w:tcPr>
          <w:p w:rsidR="008D173F" w:rsidRPr="002E5E33" w:rsidRDefault="003E339C" w:rsidP="00F30DF2">
            <w:pPr>
              <w:spacing w:beforeLines="50" w:before="156" w:line="360" w:lineRule="auto"/>
              <w:rPr>
                <w:rFonts w:ascii="宋体" w:hAnsi="宋体"/>
                <w:b/>
                <w:sz w:val="24"/>
              </w:rPr>
            </w:pPr>
            <w:r w:rsidRPr="003E339C">
              <w:rPr>
                <w:rFonts w:ascii="宋体" w:hAnsi="宋体" w:hint="eastAsia"/>
                <w:sz w:val="24"/>
              </w:rPr>
              <w:t>验收及评价</w:t>
            </w:r>
            <w:r w:rsidR="008D173F" w:rsidRPr="003E339C">
              <w:rPr>
                <w:rFonts w:ascii="宋体" w:hAnsi="宋体" w:hint="eastAsia"/>
                <w:sz w:val="24"/>
              </w:rPr>
              <w:t>：</w:t>
            </w:r>
          </w:p>
          <w:p w:rsidR="008D173F" w:rsidRDefault="008D173F" w:rsidP="00F30DF2">
            <w:pPr>
              <w:spacing w:beforeLines="50" w:before="156" w:line="360" w:lineRule="auto"/>
              <w:rPr>
                <w:rFonts w:ascii="宋体" w:hAnsi="宋体"/>
                <w:b/>
                <w:sz w:val="24"/>
              </w:rPr>
            </w:pPr>
          </w:p>
          <w:p w:rsidR="00A668E4" w:rsidRDefault="00A668E4" w:rsidP="00F30DF2">
            <w:pPr>
              <w:spacing w:beforeLines="50" w:before="156" w:line="360" w:lineRule="auto"/>
              <w:rPr>
                <w:rFonts w:ascii="宋体" w:hAnsi="宋体"/>
                <w:b/>
                <w:sz w:val="24"/>
              </w:rPr>
            </w:pPr>
          </w:p>
          <w:p w:rsidR="00A668E4" w:rsidRDefault="00A668E4" w:rsidP="00F30DF2">
            <w:pPr>
              <w:spacing w:beforeLines="50" w:before="156" w:line="360" w:lineRule="auto"/>
              <w:rPr>
                <w:rFonts w:ascii="宋体" w:hAnsi="宋体"/>
                <w:b/>
                <w:sz w:val="24"/>
              </w:rPr>
            </w:pPr>
          </w:p>
          <w:p w:rsidR="00A668E4" w:rsidRDefault="00A668E4" w:rsidP="00F30DF2">
            <w:pPr>
              <w:spacing w:beforeLines="50" w:before="156" w:line="360" w:lineRule="auto"/>
              <w:rPr>
                <w:rFonts w:ascii="宋体" w:hAnsi="宋体"/>
                <w:b/>
                <w:sz w:val="24"/>
              </w:rPr>
            </w:pPr>
          </w:p>
          <w:p w:rsidR="00A668E4" w:rsidRPr="002E5E33" w:rsidRDefault="00A668E4" w:rsidP="00F30DF2">
            <w:pPr>
              <w:spacing w:beforeLines="50" w:before="156" w:line="360" w:lineRule="auto"/>
              <w:rPr>
                <w:rFonts w:ascii="宋体" w:hAnsi="宋体"/>
                <w:b/>
                <w:sz w:val="24"/>
              </w:rPr>
            </w:pPr>
          </w:p>
          <w:p w:rsidR="008D173F" w:rsidRPr="002E5E33" w:rsidRDefault="008D173F" w:rsidP="00F30DF2">
            <w:pPr>
              <w:spacing w:beforeLines="50" w:before="156" w:line="360" w:lineRule="auto"/>
              <w:rPr>
                <w:rFonts w:ascii="宋体" w:hAnsi="宋体"/>
                <w:b/>
                <w:sz w:val="24"/>
              </w:rPr>
            </w:pPr>
          </w:p>
          <w:p w:rsidR="008D173F" w:rsidRPr="002E5E33" w:rsidRDefault="008D173F" w:rsidP="00F30DF2">
            <w:pPr>
              <w:spacing w:beforeLines="50" w:before="156" w:line="360" w:lineRule="auto"/>
              <w:rPr>
                <w:rFonts w:ascii="宋体" w:hAnsi="宋体"/>
                <w:b/>
                <w:sz w:val="24"/>
              </w:rPr>
            </w:pPr>
          </w:p>
        </w:tc>
      </w:tr>
      <w:tr w:rsidR="008D173F" w:rsidRPr="002E5E33" w:rsidTr="007F6ADB">
        <w:trPr>
          <w:trHeight w:val="3176"/>
          <w:jc w:val="center"/>
        </w:trPr>
        <w:tc>
          <w:tcPr>
            <w:tcW w:w="9547" w:type="dxa"/>
            <w:gridSpan w:val="4"/>
            <w:tcBorders>
              <w:bottom w:val="single" w:sz="4" w:space="0" w:color="auto"/>
            </w:tcBorders>
          </w:tcPr>
          <w:p w:rsidR="008D173F" w:rsidRDefault="00D646C1" w:rsidP="00F30DF2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D646C1">
              <w:rPr>
                <w:rFonts w:ascii="宋体" w:hAnsi="宋体" w:hint="eastAsia"/>
                <w:sz w:val="24"/>
              </w:rPr>
              <w:t>验收意见</w:t>
            </w:r>
            <w:r w:rsidR="00291310">
              <w:rPr>
                <w:rFonts w:ascii="宋体" w:hAnsi="宋体" w:hint="eastAsia"/>
                <w:sz w:val="24"/>
              </w:rPr>
              <w:t>及结论</w:t>
            </w:r>
            <w:r w:rsidRPr="00D646C1">
              <w:rPr>
                <w:rFonts w:ascii="宋体" w:hAnsi="宋体" w:hint="eastAsia"/>
                <w:sz w:val="24"/>
              </w:rPr>
              <w:t>：</w:t>
            </w:r>
          </w:p>
          <w:p w:rsidR="00A668E4" w:rsidRDefault="00A668E4" w:rsidP="00F30DF2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</w:p>
          <w:p w:rsidR="00A668E4" w:rsidRDefault="00A668E4" w:rsidP="00F30DF2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</w:p>
          <w:p w:rsidR="00A668E4" w:rsidRDefault="00A668E4" w:rsidP="00F30DF2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</w:p>
          <w:p w:rsidR="00A668E4" w:rsidRDefault="00A668E4" w:rsidP="00F30DF2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</w:p>
          <w:p w:rsidR="00A668E4" w:rsidRDefault="00A668E4" w:rsidP="00F30DF2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</w:p>
          <w:p w:rsidR="00A668E4" w:rsidRDefault="00A668E4" w:rsidP="00F30DF2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</w:p>
          <w:p w:rsidR="00A668E4" w:rsidRDefault="00A4475E" w:rsidP="00F30DF2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验收</w:t>
            </w:r>
            <w:r w:rsidR="00BB473B">
              <w:rPr>
                <w:rFonts w:ascii="宋体" w:hAnsi="宋体" w:hint="eastAsia"/>
                <w:sz w:val="24"/>
              </w:rPr>
              <w:t>人</w:t>
            </w:r>
            <w:r w:rsidR="00A668E4">
              <w:rPr>
                <w:rFonts w:ascii="宋体" w:hAnsi="宋体" w:hint="eastAsia"/>
                <w:sz w:val="24"/>
              </w:rPr>
              <w:t>(签字)：</w:t>
            </w:r>
          </w:p>
          <w:p w:rsidR="00A668E4" w:rsidRPr="00D646C1" w:rsidRDefault="00A668E4" w:rsidP="00F30DF2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年   月   日</w:t>
            </w:r>
          </w:p>
        </w:tc>
      </w:tr>
    </w:tbl>
    <w:p w:rsidR="008D173F" w:rsidRDefault="008D173F" w:rsidP="00043926">
      <w:pPr>
        <w:rPr>
          <w:rFonts w:ascii="仿宋_GB2312" w:eastAsia="仿宋_GB2312"/>
          <w:sz w:val="28"/>
        </w:rPr>
      </w:pPr>
    </w:p>
    <w:sectPr w:rsidR="008D173F" w:rsidSect="003A1E29">
      <w:headerReference w:type="first" r:id="rId12"/>
      <w:footerReference w:type="first" r:id="rId13"/>
      <w:pgSz w:w="11906" w:h="16838" w:code="9"/>
      <w:pgMar w:top="1474" w:right="1418" w:bottom="1304" w:left="1418" w:header="720" w:footer="72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3C5" w:rsidRDefault="00FC73C5">
      <w:r>
        <w:separator/>
      </w:r>
    </w:p>
  </w:endnote>
  <w:endnote w:type="continuationSeparator" w:id="0">
    <w:p w:rsidR="00FC73C5" w:rsidRDefault="00FC7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方正细等线简体">
    <w:altName w:val="SimSun-ExtB"/>
    <w:charset w:val="86"/>
    <w:family w:val="script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E29" w:rsidRDefault="003A1E29" w:rsidP="00751297">
    <w:pPr>
      <w:pStyle w:val="a4"/>
      <w:framePr w:h="0" w:wrap="around" w:vAnchor="text" w:hAnchor="margin" w:xAlign="right" w:y="1"/>
      <w:ind w:left="420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separate"/>
    </w:r>
    <w:r>
      <w:rPr>
        <w:rStyle w:val="a9"/>
        <w:noProof/>
      </w:rPr>
      <w:t>2</w:t>
    </w:r>
    <w:r>
      <w:fldChar w:fldCharType="end"/>
    </w:r>
  </w:p>
  <w:p w:rsidR="003A1E29" w:rsidRDefault="003A1E29" w:rsidP="00751297">
    <w:pPr>
      <w:pStyle w:val="a4"/>
      <w:ind w:left="420"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41A" w:rsidRPr="00370A68" w:rsidRDefault="006F641A" w:rsidP="006F641A">
    <w:pPr>
      <w:pStyle w:val="a4"/>
      <w:tabs>
        <w:tab w:val="clear" w:pos="8306"/>
        <w:tab w:val="right" w:pos="8789"/>
      </w:tabs>
      <w:ind w:firstLine="640"/>
    </w:pPr>
    <w:r w:rsidRPr="00370A68">
      <w:rPr>
        <w:rFonts w:ascii="Arial" w:hAnsi="Arial" w:cs="Arial"/>
      </w:rPr>
      <w:fldChar w:fldCharType="begin"/>
    </w:r>
    <w:r w:rsidRPr="00370A68">
      <w:rPr>
        <w:rFonts w:ascii="Arial" w:hAnsi="Arial" w:cs="Arial"/>
      </w:rPr>
      <w:instrText xml:space="preserve"> PAGE   \* MERGEFORMAT </w:instrText>
    </w:r>
    <w:r w:rsidRPr="00370A68">
      <w:rPr>
        <w:rFonts w:ascii="Arial" w:hAnsi="Arial" w:cs="Arial"/>
      </w:rPr>
      <w:fldChar w:fldCharType="separate"/>
    </w:r>
    <w:r w:rsidR="00F9438A" w:rsidRPr="00F9438A">
      <w:rPr>
        <w:rFonts w:ascii="Arial" w:hAnsi="Arial" w:cs="Arial"/>
        <w:noProof/>
        <w:lang w:val="zh-CN"/>
      </w:rPr>
      <w:t>1</w:t>
    </w:r>
    <w:r w:rsidRPr="00370A68">
      <w:rPr>
        <w:rFonts w:ascii="Arial" w:hAnsi="Arial" w:cs="Arial"/>
      </w:rPr>
      <w:fldChar w:fldCharType="end"/>
    </w:r>
    <w:r w:rsidRPr="00370A68">
      <w:rPr>
        <w:rFonts w:ascii="Arial" w:hAnsi="Arial" w:cs="Arial"/>
      </w:rPr>
      <w:t xml:space="preserve"> / </w:t>
    </w:r>
    <w:fldSimple w:instr=" SECTIONPAGES   \* MERGEFORMAT ">
      <w:r w:rsidR="00F9438A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E29" w:rsidRPr="00370A68" w:rsidRDefault="003A1E29" w:rsidP="003A1E29">
    <w:pPr>
      <w:pStyle w:val="a4"/>
      <w:tabs>
        <w:tab w:val="clear" w:pos="8306"/>
        <w:tab w:val="right" w:pos="8789"/>
      </w:tabs>
      <w:ind w:left="420" w:firstLine="640"/>
    </w:pPr>
    <w:r w:rsidRPr="00370A68">
      <w:rPr>
        <w:rFonts w:ascii="Arial" w:hAnsi="Arial" w:cs="Arial"/>
      </w:rPr>
      <w:fldChar w:fldCharType="begin"/>
    </w:r>
    <w:r w:rsidRPr="00370A68">
      <w:rPr>
        <w:rFonts w:ascii="Arial" w:hAnsi="Arial" w:cs="Arial"/>
      </w:rPr>
      <w:instrText xml:space="preserve"> PAGE   \* MERGEFORMAT </w:instrText>
    </w:r>
    <w:r w:rsidRPr="00370A68">
      <w:rPr>
        <w:rFonts w:ascii="Arial" w:hAnsi="Arial" w:cs="Arial"/>
      </w:rPr>
      <w:fldChar w:fldCharType="separate"/>
    </w:r>
    <w:r w:rsidRPr="003A1E29">
      <w:rPr>
        <w:rFonts w:ascii="Arial" w:hAnsi="Arial" w:cs="Arial"/>
        <w:noProof/>
        <w:lang w:val="zh-CN"/>
      </w:rPr>
      <w:t>1</w:t>
    </w:r>
    <w:r w:rsidRPr="00370A68">
      <w:rPr>
        <w:rFonts w:ascii="Arial" w:hAnsi="Arial" w:cs="Arial"/>
      </w:rPr>
      <w:fldChar w:fldCharType="end"/>
    </w:r>
    <w:r w:rsidRPr="00370A68">
      <w:rPr>
        <w:rFonts w:ascii="Arial" w:hAnsi="Arial" w:cs="Arial"/>
      </w:rPr>
      <w:t xml:space="preserve"> / </w:t>
    </w:r>
    <w:fldSimple w:instr=" SECTIONPAGES   \* MERGEFORMAT ">
      <w:r>
        <w:rPr>
          <w:noProof/>
        </w:rPr>
        <w:t>2</w:t>
      </w:r>
    </w:fldSimple>
    <w:r w:rsidR="00FC73C5">
      <w:rPr>
        <w:rFonts w:ascii="华文细黑" w:eastAsia="华文细黑" w:hAnsi="华文细黑"/>
        <w:kern w:val="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left:0;text-align:left;margin-left:198.75pt;margin-top:4.2pt;width:300.75pt;height:97pt;z-index:251659776;mso-position-horizontal-relative:text;mso-position-vertical-relative:text" stroked="f">
          <v:textbox style="mso-next-textbox:#_x0000_s2054">
            <w:txbxContent>
              <w:p w:rsidR="003A1E29" w:rsidRDefault="003A1E29" w:rsidP="003A1E29">
                <w:pPr>
                  <w:ind w:left="420"/>
                  <w:rPr>
                    <w:rStyle w:val="af2"/>
                    <w:rFonts w:ascii="方正细等线简体" w:eastAsia="方正细等线简体" w:hAnsi="宋体"/>
                    <w:sz w:val="18"/>
                  </w:rPr>
                </w:pPr>
                <w:r>
                  <w:rPr>
                    <w:rStyle w:val="af2"/>
                    <w:rFonts w:ascii="华文细黑" w:eastAsia="华文细黑" w:hAnsi="华文细黑" w:hint="eastAsia"/>
                    <w:sz w:val="18"/>
                  </w:rPr>
                  <w:t>上海方正数字出版技术有限公司</w:t>
                </w:r>
                <w:r>
                  <w:rPr>
                    <w:rStyle w:val="af2"/>
                    <w:rFonts w:ascii="方正细等线简体" w:eastAsia="方正细等线简体" w:hAnsi="宋体" w:hint="eastAsia"/>
                    <w:sz w:val="18"/>
                  </w:rPr>
                  <w:t xml:space="preserve">  </w:t>
                </w:r>
              </w:p>
              <w:p w:rsidR="003A1E29" w:rsidRDefault="003A1E29" w:rsidP="003A1E29">
                <w:pPr>
                  <w:widowControl/>
                  <w:ind w:left="420"/>
                  <w:jc w:val="left"/>
                  <w:rPr>
                    <w:rFonts w:ascii="华文细黑" w:eastAsia="华文细黑" w:hAnsi="华文细黑"/>
                    <w:color w:val="000000"/>
                    <w:sz w:val="14"/>
                  </w:rPr>
                </w:pPr>
                <w:r>
                  <w:rPr>
                    <w:rFonts w:ascii="华文细黑" w:eastAsia="华文细黑" w:hAnsi="华文细黑"/>
                    <w:color w:val="000000"/>
                    <w:sz w:val="14"/>
                  </w:rPr>
                  <w:t>Shanghai</w:t>
                </w:r>
                <w:r>
                  <w:rPr>
                    <w:rFonts w:ascii="华文细黑" w:eastAsia="华文细黑" w:hAnsi="华文细黑"/>
                    <w:b/>
                    <w:color w:val="000000"/>
                    <w:sz w:val="14"/>
                  </w:rPr>
                  <w:t xml:space="preserve"> </w:t>
                </w:r>
                <w:r>
                  <w:rPr>
                    <w:rFonts w:ascii="华文细黑" w:eastAsia="华文细黑" w:hAnsi="华文细黑"/>
                    <w:color w:val="000000"/>
                    <w:sz w:val="14"/>
                  </w:rPr>
                  <w:t>Founder Digital Publishing Technology Co.</w:t>
                </w:r>
                <w:proofErr w:type="gramStart"/>
                <w:r>
                  <w:rPr>
                    <w:rFonts w:ascii="华文细黑" w:eastAsia="华文细黑" w:hAnsi="华文细黑"/>
                    <w:color w:val="000000"/>
                    <w:sz w:val="14"/>
                  </w:rPr>
                  <w:t>,Ltd</w:t>
                </w:r>
                <w:proofErr w:type="gramEnd"/>
                <w:r>
                  <w:rPr>
                    <w:rFonts w:ascii="华文细黑" w:eastAsia="华文细黑" w:hAnsi="华文细黑"/>
                    <w:color w:val="000000"/>
                    <w:sz w:val="14"/>
                  </w:rPr>
                  <w:t>.</w:t>
                </w:r>
              </w:p>
              <w:p w:rsidR="003A1E29" w:rsidRDefault="003A1E29" w:rsidP="003A1E29">
                <w:pPr>
                  <w:widowControl/>
                  <w:ind w:left="420"/>
                  <w:jc w:val="left"/>
                  <w:rPr>
                    <w:rFonts w:ascii="Arial" w:eastAsia="方正细等线简体" w:hAnsi="Arial"/>
                    <w:b/>
                    <w:color w:val="EA5703"/>
                    <w:sz w:val="16"/>
                  </w:rPr>
                </w:pPr>
                <w:r>
                  <w:rPr>
                    <w:rFonts w:ascii="华文细黑" w:eastAsia="华文细黑" w:hAnsi="华文细黑" w:hint="eastAsia"/>
                    <w:kern w:val="0"/>
                    <w:sz w:val="14"/>
                  </w:rPr>
                  <w:t>方正集团IT产业集信息技术之大成，提供IT服务、软件、硬件和数据运营在内的综合解决方案。</w:t>
                </w:r>
                <w:r>
                  <w:rPr>
                    <w:rFonts w:ascii="Arial" w:eastAsia="方正细等线简体" w:hAnsi="Arial"/>
                    <w:kern w:val="0"/>
                    <w:sz w:val="14"/>
                  </w:rPr>
                  <w:t>Founder Group's IT sector is a leader in information technology, providing comprehensive solutions, including</w:t>
                </w:r>
                <w:r>
                  <w:rPr>
                    <w:rFonts w:ascii="Arial" w:eastAsia="方正细等线简体" w:hAnsi="Arial" w:hint="eastAsia"/>
                    <w:kern w:val="0"/>
                    <w:sz w:val="14"/>
                  </w:rPr>
                  <w:t xml:space="preserve"> </w:t>
                </w:r>
                <w:r>
                  <w:rPr>
                    <w:rFonts w:ascii="Arial" w:eastAsia="方正细等线简体" w:hAnsi="Arial"/>
                    <w:kern w:val="0"/>
                    <w:sz w:val="14"/>
                  </w:rPr>
                  <w:t>IT</w:t>
                </w:r>
                <w:r>
                  <w:rPr>
                    <w:rFonts w:ascii="Arial" w:eastAsia="方正细等线简体" w:hAnsi="Arial" w:hint="eastAsia"/>
                    <w:kern w:val="0"/>
                    <w:sz w:val="14"/>
                  </w:rPr>
                  <w:t xml:space="preserve"> </w:t>
                </w:r>
                <w:r>
                  <w:rPr>
                    <w:rFonts w:ascii="Arial" w:eastAsia="方正细等线简体" w:hAnsi="Arial"/>
                    <w:kern w:val="0"/>
                    <w:sz w:val="14"/>
                  </w:rPr>
                  <w:t>services, software, hardware, and data operation.</w:t>
                </w:r>
                <w:r>
                  <w:rPr>
                    <w:rFonts w:ascii="Arial" w:eastAsia="方正细等线简体" w:hAnsi="Arial"/>
                    <w:b/>
                    <w:sz w:val="16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EA5703"/>
                    <w:kern w:val="0"/>
                    <w:sz w:val="16"/>
                  </w:rPr>
                  <w:t>www.founder</w:t>
                </w:r>
                <w:r>
                  <w:rPr>
                    <w:rFonts w:ascii="Arial" w:hAnsi="Arial" w:hint="eastAsia"/>
                    <w:b/>
                    <w:color w:val="EA5703"/>
                    <w:kern w:val="0"/>
                    <w:sz w:val="16"/>
                  </w:rPr>
                  <w:t>century</w:t>
                </w:r>
                <w:r>
                  <w:rPr>
                    <w:rFonts w:ascii="Arial" w:hAnsi="Arial"/>
                    <w:b/>
                    <w:color w:val="EA5703"/>
                    <w:kern w:val="0"/>
                    <w:sz w:val="16"/>
                  </w:rPr>
                  <w:t>.com</w:t>
                </w:r>
              </w:p>
            </w:txbxContent>
          </v:textbox>
        </v:shape>
      </w:pict>
    </w:r>
    <w:r w:rsidR="00660C6F">
      <w:rPr>
        <w:rFonts w:ascii="华文细黑" w:eastAsia="华文细黑" w:hAnsi="华文细黑"/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6230620</wp:posOffset>
          </wp:positionH>
          <wp:positionV relativeFrom="paragraph">
            <wp:posOffset>-635</wp:posOffset>
          </wp:positionV>
          <wp:extent cx="741680" cy="813435"/>
          <wp:effectExtent l="19050" t="0" r="1270" b="0"/>
          <wp:wrapNone/>
          <wp:docPr id="7" name="图片 6" descr="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680" cy="813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A1E29" w:rsidRPr="00370A68" w:rsidRDefault="00FC73C5" w:rsidP="003A1E29">
    <w:pPr>
      <w:widowControl/>
      <w:ind w:left="420"/>
      <w:rPr>
        <w:rFonts w:ascii="方正细等线简体" w:eastAsia="方正细等线简体" w:hAnsi="Calibri"/>
        <w:kern w:val="0"/>
        <w:sz w:val="18"/>
        <w:szCs w:val="18"/>
      </w:rPr>
    </w:pPr>
    <w:r>
      <w:rPr>
        <w:rFonts w:ascii="华文细黑" w:eastAsia="华文细黑" w:hAnsi="华文细黑"/>
        <w:kern w:val="0"/>
        <w:sz w:val="18"/>
        <w:szCs w:val="18"/>
      </w:rPr>
      <w:pict>
        <v:line id="_x0000_s2053" style="position:absolute;left:0;text-align:left;z-index:251658752" from="192pt,.35pt" to="192.05pt,52.7pt" strokecolor="#ea5703" strokeweight="1.5pt"/>
      </w:pict>
    </w:r>
    <w:r w:rsidR="003A1E29" w:rsidRPr="00370A68">
      <w:rPr>
        <w:rFonts w:ascii="华文细黑" w:eastAsia="华文细黑" w:hAnsi="华文细黑" w:hint="eastAsia"/>
        <w:kern w:val="0"/>
        <w:sz w:val="18"/>
        <w:szCs w:val="18"/>
      </w:rPr>
      <w:t>上海市张江盛夏路608号 201203</w:t>
    </w:r>
  </w:p>
  <w:p w:rsidR="003A1E29" w:rsidRPr="00370A68" w:rsidRDefault="003A1E29" w:rsidP="003A1E29">
    <w:pPr>
      <w:pStyle w:val="a4"/>
      <w:ind w:left="420"/>
      <w:rPr>
        <w:rFonts w:ascii="Arial" w:eastAsia="方正细等线简体" w:hAnsi="Arial"/>
        <w:kern w:val="0"/>
      </w:rPr>
    </w:pPr>
    <w:r w:rsidRPr="00370A68">
      <w:rPr>
        <w:rFonts w:ascii="Arial" w:eastAsia="方正细等线简体" w:hAnsi="Arial"/>
        <w:kern w:val="0"/>
      </w:rPr>
      <w:t>No.</w:t>
    </w:r>
    <w:r w:rsidRPr="00370A68">
      <w:rPr>
        <w:rFonts w:ascii="Arial" w:eastAsia="方正细等线简体" w:hAnsi="Arial" w:hint="eastAsia"/>
        <w:kern w:val="0"/>
      </w:rPr>
      <w:t>608</w:t>
    </w:r>
    <w:proofErr w:type="gramStart"/>
    <w:r w:rsidRPr="00370A68">
      <w:rPr>
        <w:rFonts w:ascii="Arial" w:eastAsia="方正细等线简体" w:hAnsi="Arial"/>
        <w:kern w:val="0"/>
      </w:rPr>
      <w:t>,</w:t>
    </w:r>
    <w:r w:rsidRPr="00370A68">
      <w:rPr>
        <w:rFonts w:ascii="Arial" w:eastAsia="方正细等线简体" w:hAnsi="Arial" w:hint="eastAsia"/>
        <w:kern w:val="0"/>
      </w:rPr>
      <w:t>Sheng</w:t>
    </w:r>
    <w:proofErr w:type="gramEnd"/>
    <w:r w:rsidRPr="00370A68">
      <w:rPr>
        <w:rFonts w:ascii="Arial" w:eastAsia="方正细等线简体" w:hAnsi="Arial" w:hint="eastAsia"/>
        <w:kern w:val="0"/>
      </w:rPr>
      <w:t xml:space="preserve"> Xia road</w:t>
    </w:r>
    <w:r w:rsidRPr="00370A68">
      <w:rPr>
        <w:rFonts w:ascii="Arial" w:eastAsia="方正细等线简体" w:hAnsi="Arial"/>
        <w:kern w:val="0"/>
      </w:rPr>
      <w:t xml:space="preserve">, </w:t>
    </w:r>
    <w:r w:rsidRPr="00370A68">
      <w:rPr>
        <w:rFonts w:ascii="Arial" w:eastAsia="方正细等线简体" w:hAnsi="Arial" w:hint="eastAsia"/>
        <w:kern w:val="0"/>
      </w:rPr>
      <w:t>Zhangjaing</w:t>
    </w:r>
  </w:p>
  <w:p w:rsidR="003A1E29" w:rsidRPr="00370A68" w:rsidRDefault="003A1E29" w:rsidP="003A1E29">
    <w:pPr>
      <w:pStyle w:val="a4"/>
      <w:ind w:left="420"/>
      <w:rPr>
        <w:rFonts w:ascii="Arial" w:eastAsia="方正细等线简体" w:hAnsi="Arial"/>
        <w:color w:val="898989"/>
        <w:kern w:val="0"/>
      </w:rPr>
    </w:pPr>
    <w:r w:rsidRPr="00370A68">
      <w:rPr>
        <w:rFonts w:ascii="Arial" w:eastAsia="方正细等线简体" w:hAnsi="Arial" w:hint="eastAsia"/>
        <w:kern w:val="0"/>
      </w:rPr>
      <w:t>Shanghai</w:t>
    </w:r>
    <w:r w:rsidRPr="00370A68">
      <w:rPr>
        <w:rFonts w:ascii="Arial" w:eastAsia="方正细等线简体" w:hAnsi="Arial"/>
        <w:kern w:val="0"/>
      </w:rPr>
      <w:t xml:space="preserve"> </w:t>
    </w:r>
    <w:r w:rsidRPr="00370A68">
      <w:rPr>
        <w:rFonts w:ascii="Arial" w:eastAsia="方正细等线简体" w:hAnsi="Arial" w:hint="eastAsia"/>
        <w:kern w:val="0"/>
      </w:rPr>
      <w:t>201203</w:t>
    </w:r>
    <w:proofErr w:type="gramStart"/>
    <w:r w:rsidRPr="00370A68">
      <w:rPr>
        <w:rFonts w:ascii="Arial" w:eastAsia="方正细等线简体" w:hAnsi="Arial"/>
        <w:kern w:val="0"/>
      </w:rPr>
      <w:t>,P.R.China</w:t>
    </w:r>
    <w:proofErr w:type="gramEnd"/>
    <w:r w:rsidRPr="00370A68">
      <w:rPr>
        <w:rFonts w:ascii="Arial" w:eastAsia="方正细等线简体" w:hAnsi="Arial"/>
        <w:kern w:val="0"/>
      </w:rPr>
      <w:t>.</w:t>
    </w:r>
    <w:r w:rsidRPr="00370A68">
      <w:rPr>
        <w:rFonts w:ascii="Arial" w:eastAsia="方正细等线简体" w:hAnsi="Arial"/>
        <w:color w:val="898989"/>
        <w:kern w:val="0"/>
      </w:rPr>
      <w:t xml:space="preserve"> </w:t>
    </w:r>
  </w:p>
  <w:p w:rsidR="003A1E29" w:rsidRPr="00E91D03" w:rsidRDefault="003A1E29" w:rsidP="003A1E29">
    <w:pPr>
      <w:widowControl/>
      <w:spacing w:line="280" w:lineRule="atLeast"/>
      <w:ind w:left="420"/>
      <w:rPr>
        <w:rFonts w:ascii="Arial" w:eastAsia="方正细等线简体" w:hAnsi="Arial"/>
        <w:color w:val="000000"/>
        <w:kern w:val="0"/>
        <w:sz w:val="18"/>
        <w:szCs w:val="18"/>
      </w:rPr>
    </w:pPr>
    <w:r w:rsidRPr="00370A68">
      <w:rPr>
        <w:rFonts w:ascii="Arial" w:eastAsia="方正细等线简体" w:hAnsi="Arial"/>
        <w:kern w:val="0"/>
        <w:sz w:val="18"/>
        <w:szCs w:val="18"/>
      </w:rPr>
      <w:t>Tel</w:t>
    </w:r>
    <w:r w:rsidRPr="00370A68">
      <w:rPr>
        <w:rFonts w:ascii="Arial" w:eastAsia="方正细等线简体" w:hAnsi="Arial"/>
        <w:kern w:val="0"/>
        <w:sz w:val="18"/>
        <w:szCs w:val="18"/>
      </w:rPr>
      <w:t>：</w:t>
    </w:r>
    <w:r w:rsidRPr="00370A68">
      <w:rPr>
        <w:rFonts w:ascii="Arial" w:eastAsia="方正细等线简体" w:hAnsi="Arial"/>
        <w:kern w:val="0"/>
        <w:sz w:val="18"/>
        <w:szCs w:val="18"/>
      </w:rPr>
      <w:t xml:space="preserve">+86 </w:t>
    </w:r>
    <w:r w:rsidRPr="00370A68">
      <w:rPr>
        <w:rFonts w:ascii="Arial" w:eastAsia="方正细等线简体" w:hAnsi="Arial" w:hint="eastAsia"/>
        <w:kern w:val="0"/>
        <w:sz w:val="18"/>
        <w:szCs w:val="18"/>
      </w:rPr>
      <w:t>21 61019770</w:t>
    </w:r>
    <w:r w:rsidRPr="00370A68">
      <w:rPr>
        <w:rFonts w:ascii="Arial" w:eastAsia="方正细等线简体" w:hAnsi="Arial"/>
        <w:color w:val="005BAC"/>
        <w:kern w:val="0"/>
        <w:sz w:val="18"/>
        <w:szCs w:val="18"/>
      </w:rPr>
      <w:t xml:space="preserve">   </w:t>
    </w:r>
  </w:p>
  <w:p w:rsidR="00E11032" w:rsidRPr="003A1E29" w:rsidRDefault="00E11032" w:rsidP="003A1E2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3C5" w:rsidRDefault="00FC73C5">
      <w:r>
        <w:separator/>
      </w:r>
    </w:p>
  </w:footnote>
  <w:footnote w:type="continuationSeparator" w:id="0">
    <w:p w:rsidR="00FC73C5" w:rsidRDefault="00FC73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E29" w:rsidRDefault="00FC73C5" w:rsidP="00751297">
    <w:pPr>
      <w:pStyle w:val="a3"/>
      <w:ind w:left="42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5001" o:spid="_x0000_s2050" type="#_x0000_t75" style="position:absolute;left:0;text-align:left;margin-left:0;margin-top:0;width:415.2pt;height:62.15pt;z-index:-25166284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E29" w:rsidRPr="00336F96" w:rsidRDefault="00660C6F" w:rsidP="003A1E29">
    <w:pPr>
      <w:pBdr>
        <w:bottom w:val="single" w:sz="4" w:space="1" w:color="FF6600"/>
      </w:pBdr>
      <w:wordWrap w:val="0"/>
      <w:ind w:left="420"/>
      <w:jc w:val="right"/>
      <w:rPr>
        <w:rFonts w:ascii="宋体" w:hAnsi="宋体"/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3040" cy="789305"/>
          <wp:effectExtent l="19050" t="0" r="3810" b="0"/>
          <wp:wrapNone/>
          <wp:docPr id="4" name="图片 10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3040" cy="789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0">
          <wp:simplePos x="0" y="0"/>
          <wp:positionH relativeFrom="column">
            <wp:posOffset>-40005</wp:posOffset>
          </wp:positionH>
          <wp:positionV relativeFrom="paragraph">
            <wp:posOffset>-123190</wp:posOffset>
          </wp:positionV>
          <wp:extent cx="2150745" cy="309245"/>
          <wp:effectExtent l="19050" t="0" r="1905" b="0"/>
          <wp:wrapSquare wrapText="bothSides"/>
          <wp:docPr id="3" name="图片 15" descr="foun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5" descr="founder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0745" cy="3092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A1E29">
      <w:rPr>
        <w:rFonts w:ascii="宋体" w:hAnsi="宋体" w:hint="eastAsia"/>
        <w:kern w:val="0"/>
        <w:sz w:val="18"/>
        <w:szCs w:val="18"/>
      </w:rPr>
      <w:t xml:space="preserve">上海方正数字出版技术有限公司  </w:t>
    </w:r>
  </w:p>
  <w:p w:rsidR="00E11032" w:rsidRPr="003A1E29" w:rsidRDefault="003A1E29" w:rsidP="003A1E29">
    <w:pPr>
      <w:ind w:left="420" w:right="160"/>
      <w:jc w:val="right"/>
    </w:pPr>
    <w:r w:rsidRPr="009A1F87">
      <w:rPr>
        <w:rFonts w:ascii="Arial" w:eastAsia="方正细等线简体" w:hAnsi="Arial" w:cs="Arial" w:hint="eastAsia"/>
        <w:bCs/>
        <w:sz w:val="16"/>
        <w:szCs w:val="16"/>
      </w:rPr>
      <w:t>Shanghai Founder Digital Publishing Technology</w:t>
    </w:r>
    <w:r>
      <w:rPr>
        <w:rFonts w:ascii="Arial" w:eastAsia="方正细等线简体" w:hAnsi="Arial" w:cs="Arial"/>
        <w:bCs/>
        <w:sz w:val="16"/>
        <w:szCs w:val="16"/>
      </w:rPr>
      <w:t xml:space="preserve"> Co.</w:t>
    </w:r>
    <w:proofErr w:type="gramStart"/>
    <w:r>
      <w:rPr>
        <w:rFonts w:ascii="Arial" w:eastAsia="方正细等线简体" w:hAnsi="Arial" w:cs="Arial"/>
        <w:bCs/>
        <w:sz w:val="16"/>
        <w:szCs w:val="16"/>
      </w:rPr>
      <w:t>,Ltd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0820"/>
    <w:multiLevelType w:val="hybridMultilevel"/>
    <w:tmpl w:val="4462BE84"/>
    <w:lvl w:ilvl="0" w:tplc="22FEF19A">
      <w:start w:val="1"/>
      <w:numFmt w:val="decimal"/>
      <w:lvlText w:val="(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CBD4DDB"/>
    <w:multiLevelType w:val="singleLevel"/>
    <w:tmpl w:val="2C8EC3BE"/>
    <w:lvl w:ilvl="0">
      <w:start w:val="1"/>
      <w:numFmt w:val="decimal"/>
      <w:lvlText w:val="（%1、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2">
    <w:nsid w:val="45AE55D0"/>
    <w:multiLevelType w:val="multilevel"/>
    <w:tmpl w:val="448894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3230"/>
    <w:rsid w:val="0001020F"/>
    <w:rsid w:val="000157FF"/>
    <w:rsid w:val="00020077"/>
    <w:rsid w:val="00021553"/>
    <w:rsid w:val="00043926"/>
    <w:rsid w:val="000642F0"/>
    <w:rsid w:val="0007331F"/>
    <w:rsid w:val="00083E2F"/>
    <w:rsid w:val="000A416F"/>
    <w:rsid w:val="000A6344"/>
    <w:rsid w:val="000B1578"/>
    <w:rsid w:val="000C50D1"/>
    <w:rsid w:val="000D153F"/>
    <w:rsid w:val="00101509"/>
    <w:rsid w:val="00102FD0"/>
    <w:rsid w:val="001043F1"/>
    <w:rsid w:val="001278AB"/>
    <w:rsid w:val="001700BA"/>
    <w:rsid w:val="00173C18"/>
    <w:rsid w:val="001A0D46"/>
    <w:rsid w:val="001B36C3"/>
    <w:rsid w:val="001C5BDE"/>
    <w:rsid w:val="001C5DE6"/>
    <w:rsid w:val="001D410B"/>
    <w:rsid w:val="001D50B0"/>
    <w:rsid w:val="001E293D"/>
    <w:rsid w:val="001E4430"/>
    <w:rsid w:val="001F5862"/>
    <w:rsid w:val="00203FD2"/>
    <w:rsid w:val="00205AE6"/>
    <w:rsid w:val="00210036"/>
    <w:rsid w:val="002272AD"/>
    <w:rsid w:val="0023479B"/>
    <w:rsid w:val="00275142"/>
    <w:rsid w:val="00284684"/>
    <w:rsid w:val="00291310"/>
    <w:rsid w:val="002A0A72"/>
    <w:rsid w:val="002A653F"/>
    <w:rsid w:val="002C7E22"/>
    <w:rsid w:val="002E5E33"/>
    <w:rsid w:val="00303211"/>
    <w:rsid w:val="0031007B"/>
    <w:rsid w:val="00315D78"/>
    <w:rsid w:val="003410D4"/>
    <w:rsid w:val="00352662"/>
    <w:rsid w:val="003670BE"/>
    <w:rsid w:val="00380D84"/>
    <w:rsid w:val="00380F4D"/>
    <w:rsid w:val="00382478"/>
    <w:rsid w:val="003A1E29"/>
    <w:rsid w:val="003D030F"/>
    <w:rsid w:val="003E15F8"/>
    <w:rsid w:val="003E339C"/>
    <w:rsid w:val="00407E13"/>
    <w:rsid w:val="00412CA3"/>
    <w:rsid w:val="00412E91"/>
    <w:rsid w:val="004130F9"/>
    <w:rsid w:val="00451C1F"/>
    <w:rsid w:val="0046511B"/>
    <w:rsid w:val="00473C99"/>
    <w:rsid w:val="004838CA"/>
    <w:rsid w:val="004860F0"/>
    <w:rsid w:val="0049222D"/>
    <w:rsid w:val="004939DA"/>
    <w:rsid w:val="004A3C18"/>
    <w:rsid w:val="004A6B54"/>
    <w:rsid w:val="004C0344"/>
    <w:rsid w:val="004C74AC"/>
    <w:rsid w:val="005136CF"/>
    <w:rsid w:val="00520AA4"/>
    <w:rsid w:val="00526083"/>
    <w:rsid w:val="00531B2B"/>
    <w:rsid w:val="00534D35"/>
    <w:rsid w:val="00547ED6"/>
    <w:rsid w:val="0055036F"/>
    <w:rsid w:val="0055390F"/>
    <w:rsid w:val="00556A3C"/>
    <w:rsid w:val="00557147"/>
    <w:rsid w:val="005650CF"/>
    <w:rsid w:val="00566581"/>
    <w:rsid w:val="005738EE"/>
    <w:rsid w:val="005843C9"/>
    <w:rsid w:val="005A3871"/>
    <w:rsid w:val="005B51EA"/>
    <w:rsid w:val="005D0394"/>
    <w:rsid w:val="005D40D6"/>
    <w:rsid w:val="005E2D87"/>
    <w:rsid w:val="006260E6"/>
    <w:rsid w:val="006525E9"/>
    <w:rsid w:val="00652A9D"/>
    <w:rsid w:val="006534C2"/>
    <w:rsid w:val="00660C6F"/>
    <w:rsid w:val="00665636"/>
    <w:rsid w:val="0067249C"/>
    <w:rsid w:val="00676290"/>
    <w:rsid w:val="006B0E50"/>
    <w:rsid w:val="006F641A"/>
    <w:rsid w:val="00714A0C"/>
    <w:rsid w:val="0073089C"/>
    <w:rsid w:val="00737F8C"/>
    <w:rsid w:val="00745AA6"/>
    <w:rsid w:val="0075108F"/>
    <w:rsid w:val="00751297"/>
    <w:rsid w:val="00757D28"/>
    <w:rsid w:val="0078223E"/>
    <w:rsid w:val="00794ADD"/>
    <w:rsid w:val="007C21E5"/>
    <w:rsid w:val="007D1CCD"/>
    <w:rsid w:val="007D667A"/>
    <w:rsid w:val="007D6C67"/>
    <w:rsid w:val="007E322C"/>
    <w:rsid w:val="007F6ADB"/>
    <w:rsid w:val="00802740"/>
    <w:rsid w:val="00834EE3"/>
    <w:rsid w:val="00842A68"/>
    <w:rsid w:val="008436A7"/>
    <w:rsid w:val="00850B9C"/>
    <w:rsid w:val="00856ADC"/>
    <w:rsid w:val="00870E8C"/>
    <w:rsid w:val="0087312E"/>
    <w:rsid w:val="00881CF3"/>
    <w:rsid w:val="0089512A"/>
    <w:rsid w:val="008A4498"/>
    <w:rsid w:val="008A727C"/>
    <w:rsid w:val="008D173F"/>
    <w:rsid w:val="008D5008"/>
    <w:rsid w:val="008D6FD2"/>
    <w:rsid w:val="008F2A95"/>
    <w:rsid w:val="00902EE1"/>
    <w:rsid w:val="00907F14"/>
    <w:rsid w:val="0092739C"/>
    <w:rsid w:val="00947B50"/>
    <w:rsid w:val="00971E5F"/>
    <w:rsid w:val="00984530"/>
    <w:rsid w:val="00984562"/>
    <w:rsid w:val="00990CD2"/>
    <w:rsid w:val="009A2E3E"/>
    <w:rsid w:val="009A53F9"/>
    <w:rsid w:val="009B1745"/>
    <w:rsid w:val="009B4669"/>
    <w:rsid w:val="00A149DE"/>
    <w:rsid w:val="00A27168"/>
    <w:rsid w:val="00A353F7"/>
    <w:rsid w:val="00A4475E"/>
    <w:rsid w:val="00A47971"/>
    <w:rsid w:val="00A57A2B"/>
    <w:rsid w:val="00A60208"/>
    <w:rsid w:val="00A668E4"/>
    <w:rsid w:val="00A95557"/>
    <w:rsid w:val="00AB3C8B"/>
    <w:rsid w:val="00AB6958"/>
    <w:rsid w:val="00AD3ABF"/>
    <w:rsid w:val="00AE180E"/>
    <w:rsid w:val="00B23CD8"/>
    <w:rsid w:val="00B40831"/>
    <w:rsid w:val="00B6713A"/>
    <w:rsid w:val="00B70EE1"/>
    <w:rsid w:val="00B7385B"/>
    <w:rsid w:val="00B801B3"/>
    <w:rsid w:val="00B82F14"/>
    <w:rsid w:val="00B83495"/>
    <w:rsid w:val="00B86BBA"/>
    <w:rsid w:val="00B939AF"/>
    <w:rsid w:val="00B95879"/>
    <w:rsid w:val="00BB473B"/>
    <w:rsid w:val="00BC287E"/>
    <w:rsid w:val="00BE749C"/>
    <w:rsid w:val="00BF3230"/>
    <w:rsid w:val="00BF7EC8"/>
    <w:rsid w:val="00C03DEC"/>
    <w:rsid w:val="00C102FE"/>
    <w:rsid w:val="00C11F84"/>
    <w:rsid w:val="00C344BF"/>
    <w:rsid w:val="00C53458"/>
    <w:rsid w:val="00C865F9"/>
    <w:rsid w:val="00CB4453"/>
    <w:rsid w:val="00CE7B64"/>
    <w:rsid w:val="00D0612E"/>
    <w:rsid w:val="00D14FE6"/>
    <w:rsid w:val="00D3542D"/>
    <w:rsid w:val="00D646C1"/>
    <w:rsid w:val="00D66F56"/>
    <w:rsid w:val="00D90727"/>
    <w:rsid w:val="00D9755A"/>
    <w:rsid w:val="00DB16BD"/>
    <w:rsid w:val="00DC07A5"/>
    <w:rsid w:val="00E11032"/>
    <w:rsid w:val="00E8659E"/>
    <w:rsid w:val="00E979E5"/>
    <w:rsid w:val="00EF5DD8"/>
    <w:rsid w:val="00F07F17"/>
    <w:rsid w:val="00F07FFB"/>
    <w:rsid w:val="00F22752"/>
    <w:rsid w:val="00F30DF2"/>
    <w:rsid w:val="00F355D8"/>
    <w:rsid w:val="00F356B4"/>
    <w:rsid w:val="00F360F2"/>
    <w:rsid w:val="00F4366C"/>
    <w:rsid w:val="00F546DB"/>
    <w:rsid w:val="00F55040"/>
    <w:rsid w:val="00F7566E"/>
    <w:rsid w:val="00F818D7"/>
    <w:rsid w:val="00F841E9"/>
    <w:rsid w:val="00F9438A"/>
    <w:rsid w:val="00FC0EE9"/>
    <w:rsid w:val="00FC73C5"/>
    <w:rsid w:val="00FD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3479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14FE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D14FE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D14FE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D14FE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D14FE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D14FE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D14FE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D14FE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D14FE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234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rsid w:val="00234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ate"/>
    <w:basedOn w:val="a"/>
    <w:next w:val="a"/>
    <w:rsid w:val="0023479B"/>
    <w:pPr>
      <w:ind w:leftChars="2500" w:left="100"/>
    </w:pPr>
    <w:rPr>
      <w:sz w:val="24"/>
    </w:rPr>
  </w:style>
  <w:style w:type="character" w:styleId="a6">
    <w:name w:val="Hyperlink"/>
    <w:basedOn w:val="a0"/>
    <w:uiPriority w:val="99"/>
    <w:rsid w:val="0023479B"/>
    <w:rPr>
      <w:color w:val="0000FF"/>
      <w:u w:val="single"/>
    </w:rPr>
  </w:style>
  <w:style w:type="table" w:styleId="a7">
    <w:name w:val="Table Grid"/>
    <w:basedOn w:val="a1"/>
    <w:rsid w:val="00FD6E5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a"/>
    <w:next w:val="a8"/>
    <w:autoRedefine/>
    <w:rsid w:val="00E8659E"/>
    <w:pPr>
      <w:tabs>
        <w:tab w:val="left" w:pos="1260"/>
      </w:tabs>
      <w:spacing w:after="120" w:line="360" w:lineRule="auto"/>
      <w:jc w:val="left"/>
    </w:pPr>
    <w:rPr>
      <w:rFonts w:ascii="宋体" w:hAnsi="宋体"/>
      <w:sz w:val="24"/>
    </w:rPr>
  </w:style>
  <w:style w:type="paragraph" w:styleId="a8">
    <w:name w:val="Body Text"/>
    <w:basedOn w:val="a"/>
    <w:rsid w:val="001C5DE6"/>
    <w:pPr>
      <w:spacing w:after="120"/>
    </w:pPr>
  </w:style>
  <w:style w:type="paragraph" w:styleId="10">
    <w:name w:val="toc 1"/>
    <w:basedOn w:val="a"/>
    <w:next w:val="a"/>
    <w:autoRedefine/>
    <w:uiPriority w:val="39"/>
    <w:rsid w:val="00315D78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315D78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315D78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315D78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315D78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315D78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315D78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315D78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315D78"/>
    <w:pPr>
      <w:ind w:left="1680"/>
      <w:jc w:val="left"/>
    </w:pPr>
    <w:rPr>
      <w:sz w:val="18"/>
      <w:szCs w:val="18"/>
    </w:rPr>
  </w:style>
  <w:style w:type="character" w:styleId="a9">
    <w:name w:val="page number"/>
    <w:basedOn w:val="a0"/>
    <w:rsid w:val="00043926"/>
  </w:style>
  <w:style w:type="paragraph" w:customStyle="1" w:styleId="11">
    <w:name w:val="样式1"/>
    <w:basedOn w:val="1"/>
    <w:autoRedefine/>
    <w:rsid w:val="00043926"/>
    <w:pPr>
      <w:spacing w:line="240" w:lineRule="auto"/>
      <w:ind w:left="431" w:hanging="431"/>
    </w:pPr>
  </w:style>
  <w:style w:type="paragraph" w:customStyle="1" w:styleId="infoblue0">
    <w:name w:val="infoblue"/>
    <w:basedOn w:val="a"/>
    <w:rsid w:val="00AD3ABF"/>
    <w:pPr>
      <w:widowControl/>
      <w:spacing w:after="120" w:line="240" w:lineRule="atLeast"/>
      <w:ind w:left="720"/>
      <w:jc w:val="left"/>
    </w:pPr>
    <w:rPr>
      <w:i/>
      <w:iCs/>
      <w:color w:val="0000FF"/>
      <w:kern w:val="0"/>
      <w:sz w:val="20"/>
      <w:szCs w:val="20"/>
    </w:rPr>
  </w:style>
  <w:style w:type="paragraph" w:styleId="aa">
    <w:name w:val="Normal (Web)"/>
    <w:basedOn w:val="a"/>
    <w:uiPriority w:val="99"/>
    <w:rsid w:val="00E979E5"/>
    <w:pPr>
      <w:widowControl/>
      <w:spacing w:line="336" w:lineRule="auto"/>
      <w:jc w:val="left"/>
    </w:pPr>
    <w:rPr>
      <w:rFonts w:ascii="Verdana" w:hAnsi="Verdana" w:cs="宋体"/>
      <w:kern w:val="0"/>
      <w:sz w:val="17"/>
      <w:szCs w:val="17"/>
    </w:rPr>
  </w:style>
  <w:style w:type="character" w:customStyle="1" w:styleId="Char">
    <w:name w:val="页眉 Char"/>
    <w:basedOn w:val="a0"/>
    <w:link w:val="a3"/>
    <w:uiPriority w:val="99"/>
    <w:rsid w:val="00F356B4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2E91"/>
    <w:rPr>
      <w:kern w:val="2"/>
      <w:sz w:val="18"/>
      <w:szCs w:val="18"/>
    </w:rPr>
  </w:style>
  <w:style w:type="character" w:customStyle="1" w:styleId="ab">
    <w:name w:val="样式 倾斜 蓝色"/>
    <w:basedOn w:val="a0"/>
    <w:rsid w:val="0078223E"/>
    <w:rPr>
      <w:iCs/>
      <w:color w:val="auto"/>
    </w:rPr>
  </w:style>
  <w:style w:type="paragraph" w:styleId="ac">
    <w:name w:val="List Paragraph"/>
    <w:basedOn w:val="a"/>
    <w:uiPriority w:val="34"/>
    <w:qFormat/>
    <w:rsid w:val="005D40D6"/>
    <w:pPr>
      <w:spacing w:line="360" w:lineRule="auto"/>
      <w:ind w:firstLineChars="200" w:firstLine="420"/>
    </w:pPr>
    <w:rPr>
      <w:rFonts w:ascii="Calibri" w:eastAsia="华文仿宋" w:hAnsi="Calibri"/>
      <w:sz w:val="32"/>
      <w:szCs w:val="22"/>
    </w:rPr>
  </w:style>
  <w:style w:type="paragraph" w:styleId="ad">
    <w:name w:val="Balloon Text"/>
    <w:basedOn w:val="a"/>
    <w:link w:val="Char1"/>
    <w:rsid w:val="0087312E"/>
    <w:rPr>
      <w:sz w:val="18"/>
      <w:szCs w:val="18"/>
    </w:rPr>
  </w:style>
  <w:style w:type="character" w:customStyle="1" w:styleId="Char1">
    <w:name w:val="批注框文本 Char"/>
    <w:basedOn w:val="a0"/>
    <w:link w:val="ad"/>
    <w:rsid w:val="0087312E"/>
    <w:rPr>
      <w:kern w:val="2"/>
      <w:sz w:val="18"/>
      <w:szCs w:val="18"/>
    </w:rPr>
  </w:style>
  <w:style w:type="paragraph" w:styleId="ae">
    <w:name w:val="Document Map"/>
    <w:basedOn w:val="a"/>
    <w:link w:val="Char2"/>
    <w:rsid w:val="00557147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e"/>
    <w:rsid w:val="00557147"/>
    <w:rPr>
      <w:rFonts w:ascii="宋体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07E13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styleId="af">
    <w:name w:val="annotation reference"/>
    <w:basedOn w:val="a0"/>
    <w:rsid w:val="009A2E3E"/>
    <w:rPr>
      <w:sz w:val="21"/>
      <w:szCs w:val="21"/>
    </w:rPr>
  </w:style>
  <w:style w:type="paragraph" w:styleId="af0">
    <w:name w:val="annotation text"/>
    <w:basedOn w:val="a"/>
    <w:link w:val="Char3"/>
    <w:rsid w:val="009A2E3E"/>
    <w:pPr>
      <w:jc w:val="left"/>
    </w:pPr>
  </w:style>
  <w:style w:type="character" w:customStyle="1" w:styleId="Char3">
    <w:name w:val="批注文字 Char"/>
    <w:basedOn w:val="a0"/>
    <w:link w:val="af0"/>
    <w:rsid w:val="009A2E3E"/>
    <w:rPr>
      <w:kern w:val="2"/>
      <w:sz w:val="21"/>
      <w:szCs w:val="24"/>
    </w:rPr>
  </w:style>
  <w:style w:type="paragraph" w:styleId="af1">
    <w:name w:val="annotation subject"/>
    <w:basedOn w:val="af0"/>
    <w:next w:val="af0"/>
    <w:link w:val="Char4"/>
    <w:rsid w:val="009A2E3E"/>
    <w:rPr>
      <w:b/>
      <w:bCs/>
    </w:rPr>
  </w:style>
  <w:style w:type="character" w:customStyle="1" w:styleId="Char4">
    <w:name w:val="批注主题 Char"/>
    <w:basedOn w:val="Char3"/>
    <w:link w:val="af1"/>
    <w:rsid w:val="009A2E3E"/>
    <w:rPr>
      <w:b/>
      <w:bCs/>
      <w:kern w:val="2"/>
      <w:sz w:val="21"/>
      <w:szCs w:val="24"/>
    </w:rPr>
  </w:style>
  <w:style w:type="character" w:styleId="af2">
    <w:name w:val="Strong"/>
    <w:basedOn w:val="a0"/>
    <w:qFormat/>
    <w:rsid w:val="003A1E2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0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zhangh\Application%20Data\Microsoft\Templates\BFI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FF133-C6EC-44F0-ABBA-B6404B57F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BFI.dot</Template>
  <TotalTime>2</TotalTime>
  <Pages>2</Pages>
  <Words>27</Words>
  <Characters>158</Characters>
  <Application>Microsoft Office Word</Application>
  <DocSecurity>0</DocSecurity>
  <Lines>1</Lines>
  <Paragraphs>1</Paragraphs>
  <ScaleCrop>false</ScaleCrop>
  <Company>Founder International Co., Ltd.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国家数字复合出版系统工程文件</dc:title>
  <dc:creator>总体组管理部</dc:creator>
  <cp:lastModifiedBy>founder_0410</cp:lastModifiedBy>
  <cp:revision>7</cp:revision>
  <cp:lastPrinted>2010-05-27T00:43:00Z</cp:lastPrinted>
  <dcterms:created xsi:type="dcterms:W3CDTF">2013-04-22T08:35:00Z</dcterms:created>
  <dcterms:modified xsi:type="dcterms:W3CDTF">2015-02-12T08:02:00Z</dcterms:modified>
</cp:coreProperties>
</file>